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76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4"/>
        <w:gridCol w:w="723"/>
        <w:gridCol w:w="6191"/>
      </w:tblGrid>
      <w:tr w:rsidR="00E8543F" w:rsidRPr="0071233E" w:rsidTr="008F15F0">
        <w:tc>
          <w:tcPr>
            <w:tcW w:w="3024" w:type="dxa"/>
          </w:tcPr>
          <w:sdt>
            <w:sdtPr>
              <w:rPr>
                <w:rFonts w:cstheme="majorHAnsi"/>
              </w:rPr>
              <w:alias w:val="Your Name:"/>
              <w:tag w:val="Your Name:"/>
              <w:id w:val="-1220516334"/>
              <w:placeholder>
                <w:docPart w:val="B8757FE78F8C6A46B42FC483F1B47F6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E8543F" w:rsidRPr="0071233E" w:rsidRDefault="00E8543F" w:rsidP="008F15F0">
                <w:pPr>
                  <w:pStyle w:val="Heading1"/>
                  <w:pBdr>
                    <w:bottom w:val="none" w:sz="0" w:space="0" w:color="auto"/>
                  </w:pBdr>
                  <w:rPr>
                    <w:rFonts w:cstheme="majorHAnsi"/>
                  </w:rPr>
                </w:pPr>
                <w:r w:rsidRPr="0071233E">
                  <w:rPr>
                    <w:rFonts w:cstheme="majorHAnsi"/>
                  </w:rPr>
                  <w:t>Zi Heng Xu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F81B02" w:themeColor="accent1"/>
                <w:bottom w:val="single" w:sz="8" w:space="0" w:color="F81B02" w:themeColor="accent1"/>
                <w:insideH w:val="single" w:sz="8" w:space="0" w:color="F81B02" w:themeColor="accent1"/>
                <w:insideV w:val="single" w:sz="8" w:space="0" w:color="F81B02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4"/>
            </w:tblGrid>
            <w:tr w:rsidR="00E8543F" w:rsidRPr="0071233E" w:rsidTr="000A0050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jc w:val="both"/>
                    <w:rPr>
                      <w:rFonts w:cstheme="majorHAnsi"/>
                    </w:rPr>
                  </w:pPr>
                </w:p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</w:rPr>
                  </w:pPr>
                  <w:r w:rsidRPr="0071233E">
                    <w:rPr>
                      <w:rFonts w:cstheme="majorHAnsi"/>
                    </w:rPr>
                    <w:t>Developer</w:t>
                  </w:r>
                </w:p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&amp;</w:t>
                  </w:r>
                </w:p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</w:rPr>
                  </w:pPr>
                  <w:r w:rsidRPr="0071233E">
                    <w:rPr>
                      <w:rFonts w:cstheme="majorHAnsi"/>
                    </w:rPr>
                    <w:t>Project Manager</w:t>
                  </w:r>
                </w:p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</w:rPr>
                  </w:pPr>
                </w:p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</w:rPr>
                  </w:pPr>
                </w:p>
              </w:tc>
            </w:tr>
            <w:tr w:rsidR="00E8543F" w:rsidRPr="0071233E" w:rsidTr="000A0050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  <w:caps w:val="0"/>
                    </w:rPr>
                  </w:pPr>
                  <w:r w:rsidRPr="0071233E">
                    <w:rPr>
                      <w:rFonts w:cstheme="majorHAnsi"/>
                      <w:caps w:val="0"/>
                    </w:rPr>
                    <w:t>zihengxu139@gmail.com</w:t>
                  </w:r>
                </w:p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  <w:caps w:val="0"/>
                    </w:rPr>
                  </w:pPr>
                  <w:r w:rsidRPr="0071233E">
                    <w:rPr>
                      <w:rFonts w:cstheme="majorHAnsi"/>
                      <w:caps w:val="0"/>
                    </w:rPr>
                    <w:t xml:space="preserve">zx223@cornell.edu </w:t>
                  </w:r>
                </w:p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  <w:caps w:val="0"/>
                    </w:rPr>
                  </w:pPr>
                </w:p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</w:rPr>
                  </w:pPr>
                  <w:r w:rsidRPr="0071233E">
                    <w:rPr>
                      <w:rFonts w:cstheme="majorHAnsi"/>
                    </w:rPr>
                    <w:t>(607) 229-9814</w:t>
                  </w:r>
                </w:p>
                <w:p w:rsidR="00E8543F" w:rsidRPr="0071233E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</w:rPr>
                  </w:pPr>
                </w:p>
                <w:p w:rsidR="00E8543F" w:rsidRDefault="00E8543F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</w:rPr>
                  </w:pPr>
                  <w:r w:rsidRPr="0071233E">
                    <w:rPr>
                      <w:rFonts w:asciiTheme="majorHAnsi" w:hAnsiTheme="majorHAnsi" w:cstheme="majorHAnsi"/>
                    </w:rPr>
                    <w:t>zihengxu.me</w:t>
                  </w:r>
                </w:p>
                <w:p w:rsidR="006328E8" w:rsidRPr="00871CE2" w:rsidRDefault="006328E8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  <w:caps/>
                    </w:rPr>
                  </w:pPr>
                </w:p>
              </w:tc>
            </w:tr>
            <w:tr w:rsidR="00E8543F" w:rsidRPr="0071233E" w:rsidTr="000A0050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E8543F" w:rsidRPr="00871CE2" w:rsidRDefault="00871CE2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  <w:b/>
                    </w:rPr>
                  </w:pPr>
                  <w:r>
                    <w:rPr>
                      <w:rFonts w:cstheme="majorHAnsi"/>
                      <w:b/>
                    </w:rPr>
                    <w:t>Code</w:t>
                  </w:r>
                </w:p>
                <w:p w:rsidR="00E8543F" w:rsidRPr="0071233E" w:rsidRDefault="00E8543F" w:rsidP="008F15F0">
                  <w:pPr>
                    <w:pStyle w:val="GraphicElement"/>
                    <w:framePr w:hSpace="180" w:wrap="around" w:vAnchor="page" w:hAnchor="margin" w:y="1760"/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71233E">
                    <w:rPr>
                      <w:rFonts w:asciiTheme="majorHAnsi" w:hAnsiTheme="majorHAnsi" w:cstheme="majorHAnsi"/>
                    </w:rPr>
                    <mc:AlternateContent>
                      <mc:Choice Requires="wps">
                        <w:drawing>
                          <wp:inline distT="0" distB="0" distL="0" distR="0" wp14:anchorId="25ECCA53" wp14:editId="081AA21B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209CE95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" strokecolor="#de1701 [2884]" strokeweight="1pt">
                            <w10:anchorlock/>
                          </v:line>
                        </w:pict>
                      </mc:Fallback>
                    </mc:AlternateContent>
                  </w:r>
                </w:p>
                <w:p w:rsidR="00871CE2" w:rsidRDefault="00E8543F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 w:rsidRPr="0071233E">
                    <w:rPr>
                      <w:rFonts w:asciiTheme="majorHAnsi" w:hAnsiTheme="majorHAnsi" w:cstheme="majorHAnsi"/>
                    </w:rPr>
                    <w:t>Python</w:t>
                  </w:r>
                  <w:r w:rsidR="00871CE2">
                    <w:rPr>
                      <w:rFonts w:asciiTheme="majorHAnsi" w:hAnsiTheme="majorHAnsi" w:cstheme="majorHAnsi"/>
                    </w:rPr>
                    <w:t xml:space="preserve">, </w:t>
                  </w:r>
                  <w:r w:rsidRPr="0071233E">
                    <w:rPr>
                      <w:rFonts w:asciiTheme="majorHAnsi" w:hAnsiTheme="majorHAnsi" w:cstheme="majorHAnsi"/>
                    </w:rPr>
                    <w:t xml:space="preserve">Java, </w:t>
                  </w:r>
                  <w:r>
                    <w:rPr>
                      <w:rFonts w:asciiTheme="majorHAnsi" w:hAnsiTheme="majorHAnsi" w:cstheme="majorHAnsi"/>
                    </w:rPr>
                    <w:t>MATLAB</w:t>
                  </w:r>
                </w:p>
                <w:p w:rsidR="00E8543F" w:rsidRDefault="00E8543F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 xml:space="preserve">C, </w:t>
                  </w:r>
                  <w:r w:rsidRPr="0071233E">
                    <w:rPr>
                      <w:rFonts w:asciiTheme="majorHAnsi" w:hAnsiTheme="majorHAnsi" w:cstheme="majorHAnsi"/>
                    </w:rPr>
                    <w:t>Verilog, OCAML</w: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</w:rPr>
                  </w:pPr>
                </w:p>
                <w:p w:rsidR="00871CE2" w:rsidRPr="00871CE2" w:rsidRDefault="00871CE2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  <w:b/>
                    </w:rPr>
                  </w:pPr>
                  <w:r>
                    <w:rPr>
                      <w:rFonts w:cstheme="majorHAnsi"/>
                      <w:b/>
                    </w:rPr>
                    <w:t>Web Design</w:t>
                  </w:r>
                </w:p>
                <w:p w:rsidR="00871CE2" w:rsidRPr="0071233E" w:rsidRDefault="00871CE2" w:rsidP="008F15F0">
                  <w:pPr>
                    <w:pStyle w:val="GraphicElement"/>
                    <w:framePr w:hSpace="180" w:wrap="around" w:vAnchor="page" w:hAnchor="margin" w:y="1760"/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71233E">
                    <w:rPr>
                      <w:rFonts w:asciiTheme="majorHAnsi" w:hAnsiTheme="majorHAnsi" w:cstheme="majorHAnsi"/>
                    </w:rPr>
                    <mc:AlternateContent>
                      <mc:Choice Requires="wps">
                        <w:drawing>
                          <wp:inline distT="0" distB="0" distL="0" distR="0" wp14:anchorId="6F5194B8" wp14:editId="27C35553">
                            <wp:extent cx="221615" cy="0"/>
                            <wp:effectExtent l="0" t="0" r="26035" b="19050"/>
                            <wp:docPr id="11" name="Straight Connector 11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2C602E0" id="Straight Connector 11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" strokecolor="#de1701 [2884]" strokeweight="1pt">
                            <w10:anchorlock/>
                          </v:line>
                        </w:pict>
                      </mc:Fallback>
                    </mc:AlternateContent>
                  </w:r>
                </w:p>
                <w:p w:rsidR="00E8543F" w:rsidRDefault="00E8543F" w:rsidP="008F15F0">
                  <w:pPr>
                    <w:framePr w:hSpace="180" w:wrap="around" w:vAnchor="page" w:hAnchor="margin" w:y="1760"/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HTML/CSS, JavaScript</w:t>
                  </w:r>
                  <w:r w:rsidR="00871CE2">
                    <w:rPr>
                      <w:rFonts w:asciiTheme="majorHAnsi" w:hAnsiTheme="majorHAnsi" w:cstheme="majorHAnsi"/>
                    </w:rPr>
                    <w:t>, SQL</w: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</w:rPr>
                  </w:pPr>
                </w:p>
                <w:p w:rsidR="00871CE2" w:rsidRPr="00871CE2" w:rsidRDefault="00871CE2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  <w:b/>
                    </w:rPr>
                  </w:pPr>
                  <w:r>
                    <w:rPr>
                      <w:rFonts w:cstheme="majorHAnsi"/>
                      <w:b/>
                    </w:rPr>
                    <w:t>UI &amp; Graphic</w:t>
                  </w:r>
                  <w:r>
                    <w:rPr>
                      <w:rFonts w:cstheme="majorHAnsi"/>
                      <w:b/>
                    </w:rPr>
                    <w:t xml:space="preserve"> Design</w:t>
                  </w:r>
                </w:p>
                <w:p w:rsidR="00871CE2" w:rsidRDefault="00871CE2" w:rsidP="008F15F0">
                  <w:pPr>
                    <w:pStyle w:val="GraphicElement"/>
                    <w:framePr w:hSpace="180" w:wrap="around" w:vAnchor="page" w:hAnchor="margin" w:y="1760"/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71233E">
                    <w:rPr>
                      <w:rFonts w:asciiTheme="majorHAnsi" w:hAnsiTheme="majorHAnsi" w:cstheme="majorHAnsi"/>
                    </w:rPr>
                    <mc:AlternateContent>
                      <mc:Choice Requires="wps">
                        <w:drawing>
                          <wp:inline distT="0" distB="0" distL="0" distR="0" wp14:anchorId="186A7C29" wp14:editId="4829FDB2">
                            <wp:extent cx="221615" cy="0"/>
                            <wp:effectExtent l="0" t="0" r="26035" b="19050"/>
                            <wp:docPr id="12" name="Straight Connector 12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379BFCB" id="Straight Connector 12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" strokecolor="#de1701 [2884]" strokeweight="1pt">
                            <w10:anchorlock/>
                          </v:line>
                        </w:pict>
                      </mc:Fallback>
                    </mc:AlternateContent>
                  </w:r>
                </w:p>
                <w:p w:rsidR="00E8543F" w:rsidRDefault="00871CE2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Adobe</w:t>
                  </w:r>
                  <w:r w:rsidR="00E8543F">
                    <w:rPr>
                      <w:rFonts w:asciiTheme="majorHAnsi" w:hAnsiTheme="majorHAnsi" w:cstheme="majorHAnsi"/>
                    </w:rPr>
                    <w:t xml:space="preserve"> Photoshop</w:t>
                  </w:r>
                </w:p>
                <w:p w:rsidR="006328E8" w:rsidRDefault="006328E8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Adobe Illustrator</w:t>
                  </w:r>
                </w:p>
                <w:p w:rsidR="00E8543F" w:rsidRDefault="00E8543F" w:rsidP="008F15F0">
                  <w:pPr>
                    <w:framePr w:hSpace="180" w:wrap="around" w:vAnchor="page" w:hAnchor="margin" w:y="1760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:rsidR="00E8543F" w:rsidRPr="00E8543F" w:rsidRDefault="00E8543F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  <w:b/>
                    </w:rPr>
                  </w:pPr>
                  <w:r w:rsidRPr="00E8543F">
                    <w:rPr>
                      <w:rFonts w:cstheme="majorHAnsi"/>
                      <w:b/>
                    </w:rPr>
                    <w:t>Languages</w:t>
                  </w:r>
                </w:p>
                <w:p w:rsidR="00E8543F" w:rsidRPr="0071233E" w:rsidRDefault="00E8543F" w:rsidP="008F15F0">
                  <w:pPr>
                    <w:pStyle w:val="GraphicElement"/>
                    <w:framePr w:hSpace="180" w:wrap="around" w:vAnchor="page" w:hAnchor="margin" w:y="1760"/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71233E">
                    <w:rPr>
                      <w:rFonts w:asciiTheme="majorHAnsi" w:hAnsiTheme="majorHAnsi" w:cstheme="majorHAnsi"/>
                    </w:rPr>
                    <mc:AlternateContent>
                      <mc:Choice Requires="wps">
                        <w:drawing>
                          <wp:inline distT="0" distB="0" distL="0" distR="0" wp14:anchorId="4C11ACCC" wp14:editId="5D1EE9D2">
                            <wp:extent cx="221615" cy="0"/>
                            <wp:effectExtent l="0" t="0" r="26035" b="19050"/>
                            <wp:docPr id="9" name="Straight Connector 9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77A017B" id="Straight Connector 9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" strokecolor="#de1701 [2884]" strokeweight="1pt">
                            <w10:anchorlock/>
                          </v:line>
                        </w:pict>
                      </mc:Fallback>
                    </mc:AlternateContent>
                  </w:r>
                </w:p>
                <w:p w:rsidR="00871CE2" w:rsidRDefault="00E8543F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Mandarin</w:t>
                  </w:r>
                  <w:r w:rsidR="00871CE2">
                    <w:rPr>
                      <w:rFonts w:asciiTheme="majorHAnsi" w:hAnsiTheme="majorHAnsi" w:cstheme="majorHAnsi"/>
                    </w:rPr>
                    <w:t xml:space="preserve"> (Native)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:rsidR="00871CE2" w:rsidRDefault="00E8543F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English</w:t>
                  </w:r>
                  <w:r w:rsidR="00871CE2">
                    <w:rPr>
                      <w:rFonts w:asciiTheme="majorHAnsi" w:hAnsiTheme="majorHAnsi" w:cstheme="majorHAnsi"/>
                    </w:rPr>
                    <w:t xml:space="preserve"> (Fluent)</w:t>
                  </w:r>
                </w:p>
                <w:p w:rsidR="00E8543F" w:rsidRDefault="00E8543F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Japanese</w:t>
                  </w:r>
                  <w:r w:rsidR="00871CE2">
                    <w:rPr>
                      <w:rFonts w:asciiTheme="majorHAnsi" w:hAnsiTheme="majorHAnsi" w:cstheme="majorHAnsi"/>
                    </w:rPr>
                    <w:t xml:space="preserve"> (Intermediate)</w:t>
                  </w:r>
                </w:p>
                <w:p w:rsidR="00E8543F" w:rsidRPr="0071233E" w:rsidRDefault="00E8543F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:rsidR="00E8543F" w:rsidRPr="0071233E" w:rsidRDefault="00E8543F" w:rsidP="008F15F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23" w:type="dxa"/>
          </w:tcPr>
          <w:p w:rsidR="00E8543F" w:rsidRPr="0071233E" w:rsidRDefault="00E8543F" w:rsidP="008F15F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19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1"/>
            </w:tblGrid>
            <w:tr w:rsidR="00E8543F" w:rsidRPr="0071233E" w:rsidTr="00871CE2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E8543F" w:rsidRPr="0071233E" w:rsidRDefault="00E8543F" w:rsidP="008F15F0">
                  <w:pPr>
                    <w:pStyle w:val="Heading2"/>
                    <w:framePr w:hSpace="180" w:wrap="around" w:vAnchor="page" w:hAnchor="margin" w:y="1760"/>
                    <w:rPr>
                      <w:rFonts w:cstheme="majorHAnsi"/>
                    </w:rPr>
                  </w:pPr>
                  <w:sdt>
                    <w:sdtPr>
                      <w:rPr>
                        <w:rFonts w:cstheme="majorHAnsi"/>
                      </w:rPr>
                      <w:alias w:val="Experience:"/>
                      <w:tag w:val="Experience:"/>
                      <w:id w:val="1217937480"/>
                      <w:placeholder>
                        <w:docPart w:val="F3A95728CCD0C94591870B683CFAA3B5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71233E">
                        <w:rPr>
                          <w:rFonts w:cstheme="majorHAnsi"/>
                        </w:rPr>
                        <w:t>Experience</w:t>
                      </w:r>
                    </w:sdtContent>
                  </w:sdt>
                </w:p>
                <w:p w:rsidR="00E8543F" w:rsidRPr="0071233E" w:rsidRDefault="00871CE2" w:rsidP="008F15F0">
                  <w:pPr>
                    <w:pStyle w:val="Heading4"/>
                    <w:framePr w:hSpace="180" w:wrap="around" w:vAnchor="page" w:hAnchor="margin" w:y="1760"/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Paladinmax: Project manager</w:t>
                  </w:r>
                </w:p>
                <w:p w:rsidR="00E8543F" w:rsidRPr="0071233E" w:rsidRDefault="00871CE2" w:rsidP="008F15F0">
                  <w:pPr>
                    <w:pStyle w:val="Heading5"/>
                    <w:framePr w:hSpace="180" w:wrap="around" w:vAnchor="page" w:hAnchor="margin" w:y="1760"/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Feb</w:t>
                  </w:r>
                  <w:r w:rsidR="006328E8">
                    <w:rPr>
                      <w:rFonts w:cstheme="majorHAnsi"/>
                    </w:rPr>
                    <w:t>.</w:t>
                  </w:r>
                  <w:r>
                    <w:rPr>
                      <w:rFonts w:cstheme="majorHAnsi"/>
                    </w:rPr>
                    <w:t xml:space="preserve"> 2019 – </w:t>
                  </w:r>
                  <w:r w:rsidRPr="00871CE2">
                    <w:rPr>
                      <w:rFonts w:cstheme="majorHAnsi"/>
                      <w:i/>
                    </w:rPr>
                    <w:t>Present</w:t>
                  </w:r>
                </w:p>
                <w:p w:rsidR="006328E8" w:rsidRPr="006328E8" w:rsidRDefault="006328E8" w:rsidP="008F15F0">
                  <w:pPr>
                    <w:pStyle w:val="Heading5"/>
                    <w:framePr w:hSpace="180" w:wrap="around" w:vAnchor="page" w:hAnchor="margin" w:y="1760"/>
                    <w:rPr>
                      <w:rFonts w:cstheme="majorHAnsi"/>
                      <w:lang w:val="en-GB"/>
                    </w:rPr>
                  </w:pPr>
                  <w:r>
                    <w:rPr>
                      <w:rFonts w:cstheme="majorHAnsi"/>
                      <w:lang w:val="en-GB"/>
                    </w:rPr>
                    <w:t>Initiation</w:t>
                  </w:r>
                  <w:r w:rsidRPr="006328E8">
                    <w:rPr>
                      <w:rFonts w:cstheme="majorHAnsi"/>
                      <w:lang w:val="en-GB"/>
                    </w:rPr>
                    <w:t>, planning</w:t>
                  </w:r>
                  <w:r>
                    <w:rPr>
                      <w:rFonts w:cstheme="majorHAnsi"/>
                      <w:lang w:val="en-GB"/>
                    </w:rPr>
                    <w:t xml:space="preserve"> and</w:t>
                  </w:r>
                  <w:r w:rsidRPr="006328E8">
                    <w:rPr>
                      <w:rFonts w:cstheme="majorHAnsi"/>
                      <w:lang w:val="en-GB"/>
                    </w:rPr>
                    <w:t xml:space="preserve"> </w:t>
                  </w:r>
                  <w:r>
                    <w:rPr>
                      <w:rFonts w:cstheme="majorHAnsi"/>
                      <w:lang w:val="en-GB"/>
                    </w:rPr>
                    <w:t>execution</w:t>
                  </w:r>
                  <w:r w:rsidRPr="006328E8">
                    <w:rPr>
                      <w:rFonts w:cstheme="majorHAnsi"/>
                      <w:lang w:val="en-GB"/>
                    </w:rPr>
                    <w:t xml:space="preserve"> of work</w:t>
                  </w:r>
                  <w:r>
                    <w:rPr>
                      <w:rFonts w:cstheme="majorHAnsi"/>
                      <w:lang w:val="en-GB"/>
                    </w:rPr>
                    <w:t xml:space="preserve"> to</w:t>
                  </w:r>
                  <w:r w:rsidRPr="006328E8">
                    <w:rPr>
                      <w:rFonts w:cstheme="majorHAnsi"/>
                      <w:lang w:val="en-GB"/>
                    </w:rPr>
                    <w:t xml:space="preserve"> </w:t>
                  </w:r>
                  <w:r>
                    <w:rPr>
                      <w:rFonts w:cstheme="majorHAnsi"/>
                      <w:lang w:val="en-GB"/>
                    </w:rPr>
                    <w:t>ensure that</w:t>
                  </w:r>
                  <w:r w:rsidRPr="006328E8">
                    <w:rPr>
                      <w:rFonts w:cstheme="majorHAnsi"/>
                      <w:lang w:val="en-GB"/>
                    </w:rPr>
                    <w:t xml:space="preserve"> goals are achieved at the quality demanded</w:t>
                  </w:r>
                  <w:r>
                    <w:rPr>
                      <w:rFonts w:cstheme="majorHAnsi"/>
                      <w:lang w:val="en-GB"/>
                    </w:rPr>
                    <w:t>. Coordination with</w:t>
                  </w:r>
                  <w:r w:rsidRPr="006328E8">
                    <w:rPr>
                      <w:rFonts w:cstheme="majorHAnsi"/>
                      <w:lang w:val="en-GB"/>
                    </w:rPr>
                    <w:t xml:space="preserve"> </w:t>
                  </w:r>
                  <w:r>
                    <w:rPr>
                      <w:rFonts w:cstheme="majorHAnsi"/>
                      <w:lang w:val="en-GB"/>
                    </w:rPr>
                    <w:t xml:space="preserve">other managers for software integration and participation in decision making, and reporting progress to </w:t>
                  </w:r>
                  <w:r w:rsidRPr="006328E8">
                    <w:rPr>
                      <w:rFonts w:cstheme="majorHAnsi"/>
                      <w:lang w:val="en-GB"/>
                    </w:rPr>
                    <w:t>the executive tea</w:t>
                  </w:r>
                  <w:r>
                    <w:rPr>
                      <w:rFonts w:cstheme="majorHAnsi"/>
                      <w:lang w:val="en-GB"/>
                    </w:rPr>
                    <w:t>m</w:t>
                  </w:r>
                  <w:r w:rsidRPr="006328E8">
                    <w:rPr>
                      <w:rFonts w:cstheme="majorHAnsi"/>
                      <w:lang w:val="en-GB"/>
                    </w:rPr>
                    <w:t>.</w:t>
                  </w:r>
                </w:p>
                <w:p w:rsidR="00E8543F" w:rsidRPr="0071233E" w:rsidRDefault="00871CE2" w:rsidP="008F15F0">
                  <w:pPr>
                    <w:pStyle w:val="Heading4"/>
                    <w:framePr w:hSpace="180" w:wrap="around" w:vAnchor="page" w:hAnchor="margin" w:y="1760"/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HISUN</w:t>
                  </w:r>
                  <w:r w:rsidR="006328E8">
                    <w:rPr>
                      <w:rFonts w:cstheme="majorHAnsi"/>
                    </w:rPr>
                    <w:t xml:space="preserve"> TEch: web and interface Designer intern</w:t>
                  </w:r>
                </w:p>
                <w:p w:rsidR="00E8543F" w:rsidRPr="0071233E" w:rsidRDefault="006328E8" w:rsidP="008F15F0">
                  <w:pPr>
                    <w:pStyle w:val="Heading5"/>
                    <w:framePr w:hSpace="180" w:wrap="around" w:vAnchor="page" w:hAnchor="margin" w:y="1760"/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May 2018 – Dec. 2018</w:t>
                  </w:r>
                </w:p>
                <w:p w:rsidR="006328E8" w:rsidRPr="006328E8" w:rsidRDefault="006328E8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  <w:lang w:val="en-GB"/>
                    </w:rPr>
                  </w:pPr>
                  <w:r w:rsidRPr="006328E8">
                    <w:rPr>
                      <w:rFonts w:ascii="Helvetica Neue" w:eastAsia="Times New Roman" w:hAnsi="Helvetica Neue" w:cs="Times New Roman"/>
                      <w:color w:val="212529"/>
                      <w:sz w:val="30"/>
                      <w:szCs w:val="30"/>
                      <w:shd w:val="clear" w:color="auto" w:fill="FFFFFF"/>
                      <w:lang w:val="en-GB" w:eastAsia="zh-CN"/>
                    </w:rPr>
                    <w:t xml:space="preserve"> </w:t>
                  </w:r>
                  <w:r w:rsidRPr="006328E8">
                    <w:rPr>
                      <w:rFonts w:asciiTheme="majorHAnsi" w:hAnsiTheme="majorHAnsi" w:cstheme="majorHAnsi"/>
                      <w:lang w:val="en-GB"/>
                    </w:rPr>
                    <w:t>Designed and implemented front end user interface for a file sharing platform</w:t>
                  </w:r>
                  <w:r w:rsidR="008F15F0">
                    <w:rPr>
                      <w:rFonts w:asciiTheme="majorHAnsi" w:hAnsiTheme="majorHAnsi" w:cstheme="majorHAnsi"/>
                      <w:lang w:val="en-GB"/>
                    </w:rPr>
                    <w:t>. C</w:t>
                  </w:r>
                  <w:r w:rsidRPr="006328E8">
                    <w:rPr>
                      <w:rFonts w:asciiTheme="majorHAnsi" w:hAnsiTheme="majorHAnsi" w:cstheme="majorHAnsi"/>
                      <w:lang w:val="en-GB"/>
                    </w:rPr>
                    <w:t xml:space="preserve">ontributed to linking the front-end </w:t>
                  </w:r>
                  <w:r w:rsidR="008F15F0">
                    <w:rPr>
                      <w:rFonts w:asciiTheme="majorHAnsi" w:hAnsiTheme="majorHAnsi" w:cstheme="majorHAnsi"/>
                      <w:lang w:val="en-GB"/>
                    </w:rPr>
                    <w:t>UI</w:t>
                  </w:r>
                  <w:r w:rsidRPr="006328E8">
                    <w:rPr>
                      <w:rFonts w:asciiTheme="majorHAnsi" w:hAnsiTheme="majorHAnsi" w:cstheme="majorHAnsi"/>
                      <w:lang w:val="en-GB"/>
                    </w:rPr>
                    <w:t xml:space="preserve"> and back-end database</w:t>
                  </w:r>
                  <w:r w:rsidR="008F15F0">
                    <w:rPr>
                      <w:rFonts w:asciiTheme="majorHAnsi" w:hAnsiTheme="majorHAnsi" w:cstheme="majorHAnsi"/>
                      <w:lang w:val="en-GB"/>
                    </w:rPr>
                    <w:t>.</w:t>
                  </w:r>
                </w:p>
                <w:p w:rsidR="00E8543F" w:rsidRPr="0071233E" w:rsidRDefault="006328E8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</w:rPr>
                  </w:pPr>
                  <w:r w:rsidRPr="006328E8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</w:tc>
            </w:tr>
            <w:tr w:rsidR="00E8543F" w:rsidRPr="0071233E" w:rsidTr="00871CE2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E8543F" w:rsidRPr="0071233E" w:rsidRDefault="00E8543F" w:rsidP="008F15F0">
                  <w:pPr>
                    <w:pStyle w:val="Heading2"/>
                    <w:framePr w:hSpace="180" w:wrap="around" w:vAnchor="page" w:hAnchor="margin" w:y="1760"/>
                    <w:rPr>
                      <w:rFonts w:cstheme="majorHAnsi"/>
                    </w:rPr>
                  </w:pPr>
                  <w:sdt>
                    <w:sdtPr>
                      <w:rPr>
                        <w:rFonts w:cstheme="majorHAnsi"/>
                      </w:rPr>
                      <w:alias w:val="Education:"/>
                      <w:tag w:val="Education:"/>
                      <w:id w:val="1349516922"/>
                      <w:placeholder>
                        <w:docPart w:val="8B1914F409D0E048AF4C109EAD2C2D92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71233E">
                        <w:rPr>
                          <w:rFonts w:cstheme="majorHAnsi"/>
                        </w:rPr>
                        <w:t>Education</w:t>
                      </w:r>
                    </w:sdtContent>
                  </w:sdt>
                </w:p>
                <w:p w:rsidR="00E8543F" w:rsidRPr="0071233E" w:rsidRDefault="00E8543F" w:rsidP="008F15F0">
                  <w:pPr>
                    <w:pStyle w:val="Heading4"/>
                    <w:framePr w:hSpace="180" w:wrap="around" w:vAnchor="page" w:hAnchor="margin" w:y="1760"/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B.A. Computer Science (2021)</w:t>
                  </w:r>
                </w:p>
                <w:p w:rsidR="00E8543F" w:rsidRPr="00871CE2" w:rsidRDefault="00E8543F" w:rsidP="008F15F0">
                  <w:pPr>
                    <w:pStyle w:val="Heading5"/>
                    <w:framePr w:hSpace="180" w:wrap="around" w:vAnchor="page" w:hAnchor="margin" w:y="1760"/>
                    <w:rPr>
                      <w:rFonts w:cstheme="majorHAnsi"/>
                      <w:b/>
                    </w:rPr>
                  </w:pPr>
                  <w:r w:rsidRPr="00871CE2">
                    <w:rPr>
                      <w:rFonts w:cstheme="majorHAnsi"/>
                      <w:b/>
                    </w:rPr>
                    <w:t>Cornell University</w:t>
                  </w:r>
                </w:p>
                <w:p w:rsidR="00E8543F" w:rsidRDefault="00E8543F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</w:rPr>
                  </w:pPr>
                </w:p>
                <w:p w:rsidR="00871CE2" w:rsidRDefault="00871CE2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</w:rPr>
                  </w:pPr>
                </w:p>
                <w:p w:rsidR="00871CE2" w:rsidRPr="00871CE2" w:rsidRDefault="00871CE2" w:rsidP="008F15F0">
                  <w:pPr>
                    <w:pStyle w:val="Heading3"/>
                    <w:framePr w:hSpace="180" w:wrap="around" w:vAnchor="page" w:hAnchor="margin" w:y="1760"/>
                    <w:rPr>
                      <w:rFonts w:cstheme="majorHAnsi"/>
                      <w:b/>
                    </w:rPr>
                  </w:pPr>
                  <w:r w:rsidRPr="00871CE2">
                    <w:rPr>
                      <w:rFonts w:cstheme="majorHAnsi"/>
                      <w:b/>
                    </w:rPr>
                    <w:t>Relevant Courses:</w:t>
                  </w:r>
                </w:p>
                <w:p w:rsidR="00871CE2" w:rsidRPr="0071233E" w:rsidRDefault="00871CE2" w:rsidP="008F15F0">
                  <w:pPr>
                    <w:pStyle w:val="GraphicElement"/>
                    <w:framePr w:hSpace="180" w:wrap="around" w:vAnchor="page" w:hAnchor="margin" w:y="1760"/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71233E">
                    <w:rPr>
                      <w:rFonts w:asciiTheme="majorHAnsi" w:hAnsiTheme="majorHAnsi" w:cstheme="majorHAnsi"/>
                    </w:rPr>
                    <mc:AlternateContent>
                      <mc:Choice Requires="wps">
                        <w:drawing>
                          <wp:inline distT="0" distB="0" distL="0" distR="0" wp14:anchorId="5D76A3B2" wp14:editId="2B72C9F1">
                            <wp:extent cx="221615" cy="0"/>
                            <wp:effectExtent l="0" t="0" r="26035" b="19050"/>
                            <wp:docPr id="13" name="Straight Connector 1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A8E2EFA" id="Straight Connector 1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" strokecolor="#de1701 [2884]" strokeweight="1pt">
                            <w10:anchorlock/>
                          </v:line>
                        </w:pict>
                      </mc:Fallback>
                    </mc:AlternateConten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Python &amp; MATLAB</w: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Obj</w:t>
                  </w:r>
                  <w:r>
                    <w:rPr>
                      <w:rFonts w:asciiTheme="majorHAnsi" w:hAnsiTheme="majorHAnsi" w:cstheme="majorHAnsi"/>
                    </w:rPr>
                    <w:t>ect</w:t>
                  </w:r>
                  <w:r>
                    <w:rPr>
                      <w:rFonts w:asciiTheme="majorHAnsi" w:hAnsiTheme="majorHAnsi" w:cstheme="majorHAnsi"/>
                    </w:rPr>
                    <w:t xml:space="preserve"> Oriented Programming</w: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Discrete Structures</w: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Intro &amp; Analysis of Algorithms</w: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bookmarkStart w:id="0" w:name="_GoBack"/>
                  <w:bookmarkEnd w:id="0"/>
                  <w:r>
                    <w:rPr>
                      <w:rFonts w:asciiTheme="majorHAnsi" w:hAnsiTheme="majorHAnsi" w:cstheme="majorHAnsi"/>
                    </w:rPr>
                    <w:t>Digital Logic &amp; Computer Organisation</w: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Embedded Systems</w: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</w:rPr>
                  </w:pPr>
                </w:p>
                <w:p w:rsidR="00871CE2" w:rsidRPr="00871CE2" w:rsidRDefault="00871CE2" w:rsidP="008F15F0">
                  <w:pPr>
                    <w:framePr w:hSpace="180" w:wrap="around" w:vAnchor="page" w:hAnchor="margin" w:y="1760"/>
                    <w:rPr>
                      <w:rFonts w:asciiTheme="majorHAnsi" w:hAnsiTheme="majorHAnsi" w:cstheme="majorHAnsi"/>
                      <w:b/>
                    </w:rPr>
                  </w:pPr>
                  <w:r w:rsidRPr="00871CE2">
                    <w:rPr>
                      <w:rFonts w:asciiTheme="majorHAnsi" w:hAnsiTheme="majorHAnsi" w:cstheme="majorHAnsi"/>
                      <w:b/>
                    </w:rPr>
                    <w:t>CAMPUS INVOLVEMENT</w: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71233E">
                    <w:rPr>
                      <w:rFonts w:asciiTheme="majorHAnsi" w:hAnsiTheme="majorHAnsi" w:cstheme="majorHAnsi"/>
                    </w:rPr>
                    <mc:AlternateContent>
                      <mc:Choice Requires="wps">
                        <w:drawing>
                          <wp:inline distT="0" distB="0" distL="0" distR="0" wp14:anchorId="5D76A3B2" wp14:editId="2B72C9F1">
                            <wp:extent cx="221615" cy="0"/>
                            <wp:effectExtent l="0" t="0" r="26035" b="19050"/>
                            <wp:docPr id="14" name="Straight Connector 1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5CE36D6" id="Straight Connector 1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" strokecolor="#de1701 [2884]" strokeweight="1pt">
                            <w10:anchorlock/>
                          </v:line>
                        </w:pict>
                      </mc:Fallback>
                    </mc:AlternateContent>
                  </w:r>
                </w:p>
                <w:p w:rsidR="00871CE2" w:rsidRDefault="00871CE2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Association of Computer Science Undergraduates</w:t>
                  </w:r>
                </w:p>
                <w:p w:rsidR="00871CE2" w:rsidRPr="0071233E" w:rsidRDefault="00871CE2" w:rsidP="008F15F0">
                  <w:pPr>
                    <w:framePr w:hSpace="180" w:wrap="around" w:vAnchor="page" w:hAnchor="margin" w:y="1760"/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Cornell CSSA</w:t>
                  </w:r>
                </w:p>
              </w:tc>
            </w:tr>
          </w:tbl>
          <w:p w:rsidR="00E8543F" w:rsidRPr="0071233E" w:rsidRDefault="00E8543F" w:rsidP="008F15F0">
            <w:pPr>
              <w:rPr>
                <w:rFonts w:asciiTheme="majorHAnsi" w:hAnsiTheme="majorHAnsi" w:cstheme="majorHAnsi"/>
              </w:rPr>
            </w:pPr>
          </w:p>
        </w:tc>
      </w:tr>
    </w:tbl>
    <w:p w:rsidR="00E8543F" w:rsidRPr="0071233E" w:rsidRDefault="00E8543F" w:rsidP="00E8543F">
      <w:pPr>
        <w:pStyle w:val="NoSpacing"/>
        <w:jc w:val="both"/>
        <w:rPr>
          <w:rFonts w:asciiTheme="majorHAnsi" w:hAnsiTheme="majorHAnsi" w:cstheme="majorHAnsi"/>
        </w:rPr>
      </w:pPr>
    </w:p>
    <w:sectPr w:rsidR="00E8543F" w:rsidRPr="0071233E" w:rsidSect="006328E8">
      <w:headerReference w:type="default" r:id="rId7"/>
      <w:footerReference w:type="default" r:id="rId8"/>
      <w:headerReference w:type="first" r:id="rId9"/>
      <w:pgSz w:w="12240" w:h="15840"/>
      <w:pgMar w:top="2075" w:right="1151" w:bottom="60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AEF" w:rsidRDefault="00D91AEF" w:rsidP="003856C9">
      <w:pPr>
        <w:spacing w:after="0" w:line="240" w:lineRule="auto"/>
      </w:pPr>
      <w:r>
        <w:separator/>
      </w:r>
    </w:p>
  </w:endnote>
  <w:endnote w:type="continuationSeparator" w:id="0">
    <w:p w:rsidR="00D91AEF" w:rsidRDefault="00D91AE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C4CF36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AEF" w:rsidRDefault="00D91AEF" w:rsidP="003856C9">
      <w:pPr>
        <w:spacing w:after="0" w:line="240" w:lineRule="auto"/>
      </w:pPr>
      <w:r>
        <w:separator/>
      </w:r>
    </w:p>
  </w:footnote>
  <w:footnote w:type="continuationSeparator" w:id="0">
    <w:p w:rsidR="00D91AEF" w:rsidRDefault="00D91AE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67DA2B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 w:rsidP="00E8543F">
    <w:pPr>
      <w:pStyle w:val="Head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posOffset>478155</wp:posOffset>
              </wp:positionH>
              <wp:positionV relativeFrom="page">
                <wp:posOffset>191135</wp:posOffset>
              </wp:positionV>
              <wp:extent cx="6812280" cy="438785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B54677" id="Group 17" o:spid="_x0000_s1026" alt="Header graphic design with grey rectangles in various angles" style="position:absolute;margin-left:37.65pt;margin-top:15.05pt;width:536.4pt;height:34.55pt;z-index:251663360;mso-width-percent:877;mso-height-percent:45;mso-position-horizontal-relative:page;mso-position-vertical-relative:page;mso-width-percent:877;mso-height-percent:45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41434"/>
    <w:multiLevelType w:val="multilevel"/>
    <w:tmpl w:val="735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F0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67FDC"/>
    <w:rsid w:val="005A1E51"/>
    <w:rsid w:val="005A7E57"/>
    <w:rsid w:val="00616FF4"/>
    <w:rsid w:val="006328E8"/>
    <w:rsid w:val="006A3CE7"/>
    <w:rsid w:val="0071233E"/>
    <w:rsid w:val="00743379"/>
    <w:rsid w:val="007803B7"/>
    <w:rsid w:val="007B2F5C"/>
    <w:rsid w:val="007C5F05"/>
    <w:rsid w:val="007F79E7"/>
    <w:rsid w:val="00832043"/>
    <w:rsid w:val="00832F81"/>
    <w:rsid w:val="00871CE2"/>
    <w:rsid w:val="008C7CA2"/>
    <w:rsid w:val="008F15F0"/>
    <w:rsid w:val="008F6337"/>
    <w:rsid w:val="00A42F91"/>
    <w:rsid w:val="00AF1258"/>
    <w:rsid w:val="00B01E52"/>
    <w:rsid w:val="00B550FC"/>
    <w:rsid w:val="00B725F0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91AEF"/>
    <w:rsid w:val="00DC79BB"/>
    <w:rsid w:val="00E34D58"/>
    <w:rsid w:val="00E647CB"/>
    <w:rsid w:val="00E8543F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D810"/>
  <w15:chartTrackingRefBased/>
  <w15:docId w15:val="{9A873BCA-AC65-194B-89DB-01E7802E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F81B02" w:themeColor="accent1"/>
        <w:bottom w:val="single" w:sz="8" w:space="22" w:color="F81B02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F81B02" w:themeColor="accent1"/>
        <w:bottom w:val="single" w:sz="8" w:space="7" w:color="F81B02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25F0"/>
    <w:rPr>
      <w:color w:val="FC5A1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5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5F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ihengxu/Library/Containers/com.microsoft.Word/Data/Library/Application%20Support/Microsoft/Office/16.0/DTS/en-US%7b5B26ECB3-BD27-EB48-B356-D31A491C65C0%7d/%7bB4C60CCA-D096-BD46-A2B9-79C6AF356422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757FE78F8C6A46B42FC483F1B4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DDE4C-FCE6-2C4C-934C-A0DF8D62906F}"/>
      </w:docPartPr>
      <w:docPartBody>
        <w:p w:rsidR="00000000" w:rsidRDefault="00686309" w:rsidP="00686309">
          <w:pPr>
            <w:pStyle w:val="B8757FE78F8C6A46B42FC483F1B47F6F"/>
          </w:pPr>
          <w:r w:rsidRPr="005152F2">
            <w:t>Your Name</w:t>
          </w:r>
        </w:p>
      </w:docPartBody>
    </w:docPart>
    <w:docPart>
      <w:docPartPr>
        <w:name w:val="F3A95728CCD0C94591870B683CFAA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EE777-BBD5-F04E-819C-479C78502EAD}"/>
      </w:docPartPr>
      <w:docPartBody>
        <w:p w:rsidR="00000000" w:rsidRDefault="00686309" w:rsidP="00686309">
          <w:pPr>
            <w:pStyle w:val="F3A95728CCD0C94591870B683CFAA3B5"/>
          </w:pPr>
          <w:r w:rsidRPr="005152F2">
            <w:t>Experience</w:t>
          </w:r>
        </w:p>
      </w:docPartBody>
    </w:docPart>
    <w:docPart>
      <w:docPartPr>
        <w:name w:val="8B1914F409D0E048AF4C109EAD2C2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F0317-F249-D04F-B79C-4109783E5D89}"/>
      </w:docPartPr>
      <w:docPartBody>
        <w:p w:rsidR="00000000" w:rsidRDefault="00686309" w:rsidP="00686309">
          <w:pPr>
            <w:pStyle w:val="8B1914F409D0E048AF4C109EAD2C2D92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9"/>
    <w:rsid w:val="001174B6"/>
    <w:rsid w:val="0068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AE615E316D6469B71F3D92C59905E">
    <w:name w:val="6E1AE615E316D6469B71F3D92C59905E"/>
  </w:style>
  <w:style w:type="paragraph" w:customStyle="1" w:styleId="0521CC8FFE948C499073A8924651B71C">
    <w:name w:val="0521CC8FFE948C499073A8924651B71C"/>
  </w:style>
  <w:style w:type="paragraph" w:customStyle="1" w:styleId="70D75444E6543F4A8F2553655707165A">
    <w:name w:val="70D75444E6543F4A8F2553655707165A"/>
  </w:style>
  <w:style w:type="paragraph" w:customStyle="1" w:styleId="2664B323AB8CA74CABAA1681D6E60BC7">
    <w:name w:val="2664B323AB8CA74CABAA1681D6E60BC7"/>
  </w:style>
  <w:style w:type="paragraph" w:customStyle="1" w:styleId="2B903F1EF7636D4E944902781B7CAE39">
    <w:name w:val="2B903F1EF7636D4E944902781B7CAE39"/>
  </w:style>
  <w:style w:type="paragraph" w:customStyle="1" w:styleId="E2D39F16D725FF4CAEFBE473A75D5D30">
    <w:name w:val="E2D39F16D725FF4CAEFBE473A75D5D30"/>
  </w:style>
  <w:style w:type="paragraph" w:customStyle="1" w:styleId="66197D86DADF45429B36839D4B1843CA">
    <w:name w:val="66197D86DADF45429B36839D4B1843CA"/>
  </w:style>
  <w:style w:type="paragraph" w:customStyle="1" w:styleId="BBAEE546B84D9C4AB90FC4091F95A011">
    <w:name w:val="BBAEE546B84D9C4AB90FC4091F95A011"/>
  </w:style>
  <w:style w:type="paragraph" w:customStyle="1" w:styleId="62E9F9992B6A344EAF06861D2AD7FDD4">
    <w:name w:val="62E9F9992B6A344EAF06861D2AD7FDD4"/>
  </w:style>
  <w:style w:type="paragraph" w:customStyle="1" w:styleId="D508A0AD0EEA63438A24553C8772C103">
    <w:name w:val="D508A0AD0EEA63438A24553C8772C103"/>
  </w:style>
  <w:style w:type="paragraph" w:customStyle="1" w:styleId="BE4C39310C9AAC44A47612BAC68FD94B">
    <w:name w:val="BE4C39310C9AAC44A47612BAC68FD94B"/>
  </w:style>
  <w:style w:type="paragraph" w:customStyle="1" w:styleId="DC73B52F5A93D440B94564CA3568C51D">
    <w:name w:val="DC73B52F5A93D440B94564CA3568C51D"/>
  </w:style>
  <w:style w:type="paragraph" w:customStyle="1" w:styleId="7714DBC3EA290144967721C5E337A80D">
    <w:name w:val="7714DBC3EA290144967721C5E337A80D"/>
  </w:style>
  <w:style w:type="paragraph" w:customStyle="1" w:styleId="C3925E76B9BD3547BEA415448096467D">
    <w:name w:val="C3925E76B9BD3547BEA415448096467D"/>
  </w:style>
  <w:style w:type="paragraph" w:customStyle="1" w:styleId="C75626FEAC20C443AEEDA104CB6F0A3E">
    <w:name w:val="C75626FEAC20C443AEEDA104CB6F0A3E"/>
  </w:style>
  <w:style w:type="paragraph" w:customStyle="1" w:styleId="B662590E188E3B40AB1F44B81C28B683">
    <w:name w:val="B662590E188E3B40AB1F44B81C28B683"/>
  </w:style>
  <w:style w:type="paragraph" w:customStyle="1" w:styleId="EA580738DA0DD645A9BB920331EA1085">
    <w:name w:val="EA580738DA0DD645A9BB920331EA1085"/>
  </w:style>
  <w:style w:type="paragraph" w:customStyle="1" w:styleId="4F5619B4805F0F449BF8DF5F7BDCF246">
    <w:name w:val="4F5619B4805F0F449BF8DF5F7BDCF246"/>
  </w:style>
  <w:style w:type="paragraph" w:customStyle="1" w:styleId="CCF58ADAB184A140BCE065CD3B2AF74E">
    <w:name w:val="CCF58ADAB184A140BCE065CD3B2AF74E"/>
  </w:style>
  <w:style w:type="paragraph" w:customStyle="1" w:styleId="4755C23DC49A42408B3F72FA533F5F9A">
    <w:name w:val="4755C23DC49A42408B3F72FA533F5F9A"/>
  </w:style>
  <w:style w:type="paragraph" w:customStyle="1" w:styleId="C5292CDF3B08F144BBE88A0A26638448">
    <w:name w:val="C5292CDF3B08F144BBE88A0A26638448"/>
  </w:style>
  <w:style w:type="paragraph" w:customStyle="1" w:styleId="89A43D2DE18BD04881D11072562711D8">
    <w:name w:val="89A43D2DE18BD04881D11072562711D8"/>
  </w:style>
  <w:style w:type="paragraph" w:customStyle="1" w:styleId="3D4182644DBA6C40A32EB3BDFB6EFAC7">
    <w:name w:val="3D4182644DBA6C40A32EB3BDFB6EFAC7"/>
    <w:rsid w:val="00686309"/>
  </w:style>
  <w:style w:type="paragraph" w:customStyle="1" w:styleId="027D6E833774E447816F309EB9B4CF4B">
    <w:name w:val="027D6E833774E447816F309EB9B4CF4B"/>
    <w:rsid w:val="00686309"/>
  </w:style>
  <w:style w:type="paragraph" w:customStyle="1" w:styleId="DC67E7A46DBC1942AF1ACDEAAC193F5A">
    <w:name w:val="DC67E7A46DBC1942AF1ACDEAAC193F5A"/>
    <w:rsid w:val="00686309"/>
  </w:style>
  <w:style w:type="paragraph" w:customStyle="1" w:styleId="6F371AC3E199244A85520A24C0105E6B">
    <w:name w:val="6F371AC3E199244A85520A24C0105E6B"/>
    <w:rsid w:val="00686309"/>
  </w:style>
  <w:style w:type="paragraph" w:customStyle="1" w:styleId="CC9BF9AFDF40EC4685B0076541DD8AC0">
    <w:name w:val="CC9BF9AFDF40EC4685B0076541DD8AC0"/>
    <w:rsid w:val="00686309"/>
  </w:style>
  <w:style w:type="paragraph" w:customStyle="1" w:styleId="0E0302B3917A5E4B850A5179EA1D9EFF">
    <w:name w:val="0E0302B3917A5E4B850A5179EA1D9EFF"/>
    <w:rsid w:val="00686309"/>
  </w:style>
  <w:style w:type="paragraph" w:customStyle="1" w:styleId="F33CD52B10BAC04DAC25453F3B53C9E7">
    <w:name w:val="F33CD52B10BAC04DAC25453F3B53C9E7"/>
    <w:rsid w:val="00686309"/>
  </w:style>
  <w:style w:type="paragraph" w:customStyle="1" w:styleId="2CB31E4994132043A0535749A96A6D9A">
    <w:name w:val="2CB31E4994132043A0535749A96A6D9A"/>
    <w:rsid w:val="00686309"/>
  </w:style>
  <w:style w:type="paragraph" w:customStyle="1" w:styleId="45D1C5A8FE5BBD46B29391053BDA8CE1">
    <w:name w:val="45D1C5A8FE5BBD46B29391053BDA8CE1"/>
    <w:rsid w:val="00686309"/>
  </w:style>
  <w:style w:type="paragraph" w:customStyle="1" w:styleId="C42EB6F66E015D419519867DD7152311">
    <w:name w:val="C42EB6F66E015D419519867DD7152311"/>
    <w:rsid w:val="00686309"/>
  </w:style>
  <w:style w:type="paragraph" w:customStyle="1" w:styleId="8DE8250250199D4E8BB23E839A2771BF">
    <w:name w:val="8DE8250250199D4E8BB23E839A2771BF"/>
    <w:rsid w:val="00686309"/>
  </w:style>
  <w:style w:type="paragraph" w:customStyle="1" w:styleId="6AA7964438A6BE4CA72D583AD5240061">
    <w:name w:val="6AA7964438A6BE4CA72D583AD5240061"/>
    <w:rsid w:val="00686309"/>
  </w:style>
  <w:style w:type="paragraph" w:customStyle="1" w:styleId="B8757FE78F8C6A46B42FC483F1B47F6F">
    <w:name w:val="B8757FE78F8C6A46B42FC483F1B47F6F"/>
    <w:rsid w:val="00686309"/>
  </w:style>
  <w:style w:type="paragraph" w:customStyle="1" w:styleId="5AD3F902DE749049B0E56E90162F8062">
    <w:name w:val="5AD3F902DE749049B0E56E90162F8062"/>
    <w:rsid w:val="00686309"/>
  </w:style>
  <w:style w:type="paragraph" w:customStyle="1" w:styleId="F3A95728CCD0C94591870B683CFAA3B5">
    <w:name w:val="F3A95728CCD0C94591870B683CFAA3B5"/>
    <w:rsid w:val="00686309"/>
  </w:style>
  <w:style w:type="paragraph" w:customStyle="1" w:styleId="EB01FD3193A2194A9E791857CC6D0B78">
    <w:name w:val="EB01FD3193A2194A9E791857CC6D0B78"/>
    <w:rsid w:val="00686309"/>
  </w:style>
  <w:style w:type="paragraph" w:customStyle="1" w:styleId="7336E3780CF575449E6BA434A1F5EBAE">
    <w:name w:val="7336E3780CF575449E6BA434A1F5EBAE"/>
    <w:rsid w:val="00686309"/>
  </w:style>
  <w:style w:type="paragraph" w:customStyle="1" w:styleId="856F281EE7B7074C89EC34CF10E01171">
    <w:name w:val="856F281EE7B7074C89EC34CF10E01171"/>
    <w:rsid w:val="00686309"/>
  </w:style>
  <w:style w:type="paragraph" w:customStyle="1" w:styleId="DA2B294129E1154B8E7ADBBCF91D8308">
    <w:name w:val="DA2B294129E1154B8E7ADBBCF91D8308"/>
    <w:rsid w:val="00686309"/>
  </w:style>
  <w:style w:type="paragraph" w:customStyle="1" w:styleId="432FEEA17FF979418745325482CE846B">
    <w:name w:val="432FEEA17FF979418745325482CE846B"/>
    <w:rsid w:val="00686309"/>
  </w:style>
  <w:style w:type="paragraph" w:customStyle="1" w:styleId="9A48EB732834D141857F6C50FA3D6BD9">
    <w:name w:val="9A48EB732834D141857F6C50FA3D6BD9"/>
    <w:rsid w:val="00686309"/>
  </w:style>
  <w:style w:type="paragraph" w:customStyle="1" w:styleId="8B1914F409D0E048AF4C109EAD2C2D92">
    <w:name w:val="8B1914F409D0E048AF4C109EAD2C2D92"/>
    <w:rsid w:val="00686309"/>
  </w:style>
  <w:style w:type="paragraph" w:customStyle="1" w:styleId="A76F5FB824760C4DBC8E75F13285F3D6">
    <w:name w:val="A76F5FB824760C4DBC8E75F13285F3D6"/>
    <w:rsid w:val="00686309"/>
  </w:style>
  <w:style w:type="paragraph" w:customStyle="1" w:styleId="B78EB07EA133484685897FE16B024F18">
    <w:name w:val="B78EB07EA133484685897FE16B024F18"/>
    <w:rsid w:val="00686309"/>
  </w:style>
  <w:style w:type="paragraph" w:customStyle="1" w:styleId="97DA7E439B91B446A2B68A9E93E14E20">
    <w:name w:val="97DA7E439B91B446A2B68A9E93E14E20"/>
    <w:rsid w:val="00686309"/>
  </w:style>
  <w:style w:type="paragraph" w:customStyle="1" w:styleId="460FC9F5904F094688E1BE6DD771A22D">
    <w:name w:val="460FC9F5904F094688E1BE6DD771A22D"/>
    <w:rsid w:val="00686309"/>
  </w:style>
  <w:style w:type="paragraph" w:customStyle="1" w:styleId="33F48E8D381DB141935365E6EFF1FC7F">
    <w:name w:val="33F48E8D381DB141935365E6EFF1FC7F"/>
    <w:rsid w:val="00686309"/>
  </w:style>
  <w:style w:type="paragraph" w:customStyle="1" w:styleId="8D800879E8306E4383306D8FEA8A28DA">
    <w:name w:val="8D800879E8306E4383306D8FEA8A28DA"/>
    <w:rsid w:val="00686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Heng Xu</dc:creator>
  <cp:keywords/>
  <dc:description/>
  <cp:lastModifiedBy>Zi Heng Xu</cp:lastModifiedBy>
  <cp:revision>2</cp:revision>
  <cp:lastPrinted>2019-03-07T13:17:00Z</cp:lastPrinted>
  <dcterms:created xsi:type="dcterms:W3CDTF">2019-03-07T13:17:00Z</dcterms:created>
  <dcterms:modified xsi:type="dcterms:W3CDTF">2019-03-07T13:17:00Z</dcterms:modified>
</cp:coreProperties>
</file>